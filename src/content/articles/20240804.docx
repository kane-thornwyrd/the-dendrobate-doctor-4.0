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A6051" w14:textId="0C64AB1C" w:rsidR="000F4E2F" w:rsidRPr="0081045B" w:rsidRDefault="000F4E2F" w:rsidP="000F4E2F">
      <w:pPr>
        <w:pStyle w:val="NormalWeb"/>
        <w:spacing w:before="0" w:beforeAutospacing="0" w:after="0" w:afterAutospacing="0"/>
        <w:contextualSpacing/>
      </w:pPr>
      <w:r w:rsidRPr="00255CDE">
        <w:t>Aujourd'hui, c'est dimanche. Vous êtes donc bien sur Radio</w:t>
      </w:r>
      <w:r w:rsidR="00CC71A9">
        <w:t xml:space="preserve"> Canicule</w:t>
      </w:r>
      <w:r w:rsidRPr="00255CDE">
        <w:t>, je suis le Dendrobate Doctor et nous sommes ensemble pour faire l'état de la recherche sur l'épidémie de Covid-19</w:t>
      </w:r>
      <w:r w:rsidR="0081045B">
        <w:t xml:space="preserve"> et le reste</w:t>
      </w:r>
      <w:r w:rsidRPr="00255CDE">
        <w:t>.</w:t>
      </w:r>
    </w:p>
    <w:p w14:paraId="417DC9C9"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11B2ED01"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183AEFB2" w14:textId="77777777" w:rsidR="000F4E2F" w:rsidRDefault="000F4E2F" w:rsidP="000F4E2F">
      <w:pPr>
        <w:pStyle w:val="NormalWeb"/>
        <w:spacing w:before="0" w:beforeAutospacing="0" w:after="0" w:afterAutospacing="0"/>
        <w:contextualSpacing/>
      </w:pPr>
      <w:r w:rsidRPr="0081045B">
        <w:t xml:space="preserve">  </w:t>
      </w:r>
    </w:p>
    <w:p w14:paraId="280A3936" w14:textId="77777777" w:rsidR="001271D5" w:rsidRPr="0081045B" w:rsidRDefault="001271D5" w:rsidP="000F4E2F">
      <w:pPr>
        <w:pStyle w:val="NormalWeb"/>
        <w:spacing w:before="0" w:beforeAutospacing="0" w:after="0" w:afterAutospacing="0"/>
        <w:contextualSpacing/>
      </w:pPr>
    </w:p>
    <w:p w14:paraId="2B419347" w14:textId="77777777" w:rsidR="000F4E2F" w:rsidRDefault="000F4E2F" w:rsidP="000F4E2F">
      <w:pPr>
        <w:pStyle w:val="NormalWeb"/>
        <w:spacing w:before="0" w:beforeAutospacing="0" w:after="0" w:afterAutospacing="0"/>
        <w:contextualSpacing/>
      </w:pPr>
      <w:r>
        <w:t>Bienvenue à tous sur l'Echo des Labos.</w:t>
      </w:r>
    </w:p>
    <w:p w14:paraId="0DBBC949" w14:textId="77777777" w:rsidR="000F4E2F" w:rsidRDefault="000F4E2F" w:rsidP="000F4E2F">
      <w:pPr>
        <w:pStyle w:val="NormalWeb"/>
        <w:spacing w:before="0" w:beforeAutospacing="0" w:after="0" w:afterAutospacing="0"/>
        <w:contextualSpacing/>
      </w:pPr>
      <w:r>
        <w:t xml:space="preserve">  </w:t>
      </w:r>
    </w:p>
    <w:p w14:paraId="7825BBB9" w14:textId="77777777" w:rsidR="001271D5" w:rsidRDefault="000F4E2F" w:rsidP="000F4E2F">
      <w:pPr>
        <w:pStyle w:val="NormalWeb"/>
        <w:spacing w:before="0" w:beforeAutospacing="0" w:after="0" w:afterAutospacing="0"/>
        <w:contextualSpacing/>
      </w:pPr>
      <w:r>
        <w:t xml:space="preserve">  </w:t>
      </w:r>
    </w:p>
    <w:p w14:paraId="5A9FAFFA" w14:textId="77777777" w:rsidR="001271D5" w:rsidRDefault="001271D5" w:rsidP="000F4E2F">
      <w:pPr>
        <w:pStyle w:val="NormalWeb"/>
        <w:spacing w:before="0" w:beforeAutospacing="0" w:after="0" w:afterAutospacing="0"/>
        <w:contextualSpacing/>
      </w:pPr>
      <w:r>
        <w:t xml:space="preserve">                                                                    ***</w:t>
      </w:r>
    </w:p>
    <w:p w14:paraId="3B2EE8C1" w14:textId="77777777" w:rsidR="001271D5" w:rsidRDefault="001271D5" w:rsidP="000F4E2F">
      <w:pPr>
        <w:pStyle w:val="NormalWeb"/>
        <w:spacing w:before="0" w:beforeAutospacing="0" w:after="0" w:afterAutospacing="0"/>
        <w:contextualSpacing/>
      </w:pPr>
    </w:p>
    <w:p w14:paraId="11A41346" w14:textId="77777777" w:rsidR="000F4E2F" w:rsidRDefault="000F4E2F" w:rsidP="000F4E2F">
      <w:pPr>
        <w:pStyle w:val="NormalWeb"/>
        <w:spacing w:before="0" w:beforeAutospacing="0" w:after="0" w:afterAutospacing="0"/>
        <w:contextualSpacing/>
      </w:pPr>
      <w:r>
        <w:br/>
        <w:t>FAKE DE LA SEMAINE</w:t>
      </w:r>
    </w:p>
    <w:p w14:paraId="5E843221" w14:textId="77777777" w:rsidR="00D30C4A" w:rsidRDefault="000F4E2F" w:rsidP="000F4E2F">
      <w:pPr>
        <w:contextualSpacing/>
      </w:pPr>
      <w:r>
        <w:t xml:space="preserve">  </w:t>
      </w:r>
    </w:p>
    <w:p w14:paraId="108403B1" w14:textId="77777777" w:rsidR="001271D5" w:rsidRDefault="001271D5" w:rsidP="000F4E2F">
      <w:pPr>
        <w:contextualSpacing/>
      </w:pPr>
    </w:p>
    <w:p w14:paraId="338E5FC3" w14:textId="4FE19A7D" w:rsidR="001271D5" w:rsidRDefault="00BE2570" w:rsidP="000F4E2F">
      <w:pPr>
        <w:contextualSpacing/>
      </w:pPr>
      <w:r>
        <w:t>Il y a eu beaucoup de confusion autour d’évènements dans la complosphère ces derniers jours, alors on va resituer un peu.</w:t>
      </w:r>
    </w:p>
    <w:p w14:paraId="3458B70F" w14:textId="718897F1" w:rsidR="000E2C62" w:rsidRDefault="000E2C62" w:rsidP="000F4E2F">
      <w:pPr>
        <w:contextualSpacing/>
      </w:pPr>
      <w:r>
        <w:t>Deux figures majeures des pseudo-médecines et du charlatanisme sont décédé</w:t>
      </w:r>
      <w:r w:rsidR="00CC71A9">
        <w:t>e</w:t>
      </w:r>
      <w:r>
        <w:t>s la même semaine, et forcément ça génère un grand flux de n’importe quoi, donc on va y aller dans l’ordre chronologique.</w:t>
      </w:r>
    </w:p>
    <w:p w14:paraId="6014040D" w14:textId="49EFDFE9" w:rsidR="000E2C62" w:rsidRDefault="000E2C62" w:rsidP="000F4E2F">
      <w:pPr>
        <w:contextualSpacing/>
      </w:pPr>
      <w:r>
        <w:t xml:space="preserve">Tout d’abord le 27 juillet, des premières sources rapportent la mort de Daniel Kieffer, naturopathe et fondateur du </w:t>
      </w:r>
      <w:r w:rsidRPr="000E2C62">
        <w:t>Collège européen de naturopathie traditionnelle holistique</w:t>
      </w:r>
      <w:r w:rsidR="006C6346">
        <w:t xml:space="preserve">, le CENATHO, qui a fait l’objet d’une commission d’enquête du Sénat pour risque de dérive sectaire (et comme les auditions sont enregistrées, je vous mets là </w:t>
      </w:r>
      <w:r w:rsidR="006C6346" w:rsidRPr="006C6346">
        <w:t>https://www.senat.fr/rap/r12-480-2/r12-480-259.html</w:t>
      </w:r>
      <w:r w:rsidR="006C6346">
        <w:t xml:space="preserve"> la déposition de Kieffer, pour que vous voyez à quel point le bonhomme était perché ET de mauvaise foi, et là </w:t>
      </w:r>
      <w:r w:rsidR="006C6346" w:rsidRPr="006C6346">
        <w:t>https://www.senat.fr/rap/r12-480-2/r12-480-234.html</w:t>
      </w:r>
      <w:r w:rsidR="006C6346">
        <w:t xml:space="preserve"> le témoignage d’un proche de victime, qui atteste qu’il formait des gens à dépister des trucs selon la théorie de</w:t>
      </w:r>
      <w:r w:rsidR="00CC71A9">
        <w:t>s</w:t>
      </w:r>
      <w:r w:rsidR="006C6346">
        <w:t xml:space="preserve"> humeurs ou la couleur des yeux en facturant la formation 10.000 balles). Avec plus de 40 livres et 2.000 conférences à son actif, il était l’un des plus gros désinformateur issu de la branche naturopathique en France. Son décès est confirmé puisque la famille a appelé </w:t>
      </w:r>
      <w:r w:rsidR="00CC71A9">
        <w:t xml:space="preserve">quelques jours plus tard </w:t>
      </w:r>
      <w:r w:rsidR="006C6346">
        <w:t>à respecter la cérémonie privée qui aura lieu le 6 août. En revanche, la cause reste floue à ce jour. Des informations non-confirmées affirment qu’il serait mort sur la table d’opération au cours d’une chirurgie. Si son âge (73 ans) et les complications liées à l’anesthésie qu’il peut engendrer rendent cette hypothèse crédible, la première source à ce sujet est Thierry Casasnovas, un type dont je serais capable de douter de chaque parole, même s’il me récitait la recette de la tartiflette</w:t>
      </w:r>
      <w:r w:rsidR="00C45B90">
        <w:t>. On ajoute à cela que c’est une très belle occasion pour tous ses suiveurs de dire qu’il a été assassiné par des médecins parce qu’il en savait trop (même s’ils n’ont pas l’air de se demander pourquoi quelqu’un d’aussi compétent que lui en santé a eu besoin d’un chirurgien…), et donc il est difficile de savoir si on est face à une explication complotiste du décès, ou juste une interprétation complotiste d’une cause de décès réelle.</w:t>
      </w:r>
    </w:p>
    <w:p w14:paraId="2718A95D" w14:textId="77777777" w:rsidR="00C45B90" w:rsidRDefault="00C45B90" w:rsidP="000F4E2F">
      <w:pPr>
        <w:contextualSpacing/>
      </w:pPr>
    </w:p>
    <w:p w14:paraId="6A565320" w14:textId="77777777" w:rsidR="00C45B90" w:rsidRDefault="00C45B90" w:rsidP="000F4E2F">
      <w:pPr>
        <w:contextualSpacing/>
      </w:pPr>
    </w:p>
    <w:p w14:paraId="3747298E" w14:textId="6F8ABF1F" w:rsidR="00C45B90" w:rsidRDefault="00C45B90" w:rsidP="000F4E2F">
      <w:pPr>
        <w:contextualSpacing/>
      </w:pPr>
      <w:r>
        <w:t xml:space="preserve">Un peu plus tard, et la date n’est pas encore certaine, plusieurs sources contradictoires ont annoncé puis démenti </w:t>
      </w:r>
      <w:r w:rsidR="00CC71A9">
        <w:t xml:space="preserve">puis affirmer à nouveau </w:t>
      </w:r>
      <w:r>
        <w:t xml:space="preserve">le décès d’Irène Grosjean, la papesse absolue de la naturopathie, qui a enseigné au côté de </w:t>
      </w:r>
      <w:r w:rsidRPr="00C45B90">
        <w:t>Miguel Barthéléry</w:t>
      </w:r>
      <w:r>
        <w:t xml:space="preserve"> (mais si, vous savez, le mec qui a été condamné à de la taule avec sursis pour avoir flingué deux de ses patients en les </w:t>
      </w:r>
      <w:r>
        <w:lastRenderedPageBreak/>
        <w:t>faisant jeûner jusqu’à la mort et en les collant sous laxatifs selon les cycles de la Lune pour remplacer leur chimio… ce</w:t>
      </w:r>
      <w:r w:rsidR="00CC71A9">
        <w:t xml:space="preserve"> </w:t>
      </w:r>
      <w:r>
        <w:t>mec-là, oui, une perle), qui expliquait que si les nazis étaient méchants, c’était la faute à la bière et la charcuterie qu’ils mangeaient, et qui recommandait le crudivorisme pour soigner l’autisme et les attouchements sexuels sur les enfants pour leur faire passer la fièvre (je déconne zéro, je vous met</w:t>
      </w:r>
      <w:r w:rsidR="00CC71A9">
        <w:t>s</w:t>
      </w:r>
      <w:r>
        <w:t xml:space="preserve"> quelques sources pour que vous voyez à quel point j’ai juste pris un petit échantillon de tout ce merdier là </w:t>
      </w:r>
      <w:r w:rsidRPr="00C45B90">
        <w:t>https://fr.wikipedia.org/wiki/Ir%C3%A8ne_Grosjean</w:t>
      </w:r>
      <w:r>
        <w:t xml:space="preserve"> et là</w:t>
      </w:r>
      <w:r w:rsidR="0037369D">
        <w:t xml:space="preserve"> </w:t>
      </w:r>
      <w:r w:rsidR="0037369D" w:rsidRPr="0037369D">
        <w:t>https://www.conspiracywatch.info/notice/irene-grosjean</w:t>
      </w:r>
      <w:r>
        <w:t>). Titi-les-jus-d’fruits (encore lui) parle d’un décès au 27 juillet également, dans une « coïncidence impossible » mais la propre fille d’Irène place le décès au 30 juillet.</w:t>
      </w:r>
      <w:r w:rsidR="0037369D">
        <w:t xml:space="preserve"> La cause serait un accident de voiture, mais il n’est pas précisé si c’était elle qui conduisait (ce qui pourrait expliquer l’accident, à 94 ans…).</w:t>
      </w:r>
      <w:r w:rsidR="00DE3F4D">
        <w:t xml:space="preserve"> Cette cause aussi est sujette à de nombreuses spéculations de la part de la complosphère, qui n'hésite pas à comparer l’accident à celui du regretté Coluche, parce que ces gens-là n’ont manifestement honte de rien.</w:t>
      </w:r>
    </w:p>
    <w:p w14:paraId="371B53C5" w14:textId="77777777" w:rsidR="0037369D" w:rsidRDefault="0037369D" w:rsidP="000F4E2F">
      <w:pPr>
        <w:contextualSpacing/>
      </w:pPr>
    </w:p>
    <w:p w14:paraId="217E53A5" w14:textId="77777777" w:rsidR="0037369D" w:rsidRDefault="0037369D" w:rsidP="000F4E2F">
      <w:pPr>
        <w:contextualSpacing/>
      </w:pPr>
    </w:p>
    <w:p w14:paraId="05227E79" w14:textId="526AE16A" w:rsidR="0037369D" w:rsidRDefault="0037369D" w:rsidP="000F4E2F">
      <w:pPr>
        <w:contextualSpacing/>
      </w:pPr>
      <w:r>
        <w:t>Quoi qu’il en soit, si nous pouvons nous réjouir d</w:t>
      </w:r>
      <w:r w:rsidR="00EE4A63">
        <w:t>u</w:t>
      </w:r>
      <w:r>
        <w:t xml:space="preserve"> fait que ces personnes ne feront plus de victimes directement, j’aimerais rappeler que la retenue est de mise, que chacun est prié de se tenir dans les commentaires et, bien entendu, de ne pas aller perturber les familles dans leur deuil, fût-il le deuil d’un être nuisible, fussent-elles complices de sa nuisance.</w:t>
      </w:r>
    </w:p>
    <w:p w14:paraId="77FC9A19" w14:textId="77777777" w:rsidR="001271D5" w:rsidRDefault="001271D5" w:rsidP="000F4E2F">
      <w:pPr>
        <w:contextualSpacing/>
      </w:pPr>
    </w:p>
    <w:p w14:paraId="30B09E41" w14:textId="77777777" w:rsidR="001271D5" w:rsidRDefault="001271D5" w:rsidP="000F4E2F">
      <w:pPr>
        <w:contextualSpacing/>
      </w:pPr>
    </w:p>
    <w:p w14:paraId="02B3F01E" w14:textId="77777777" w:rsidR="001271D5" w:rsidRDefault="001271D5" w:rsidP="001271D5">
      <w:pPr>
        <w:pStyle w:val="NormalWeb"/>
        <w:spacing w:before="0" w:beforeAutospacing="0" w:after="0" w:afterAutospacing="0"/>
        <w:contextualSpacing/>
      </w:pPr>
      <w:r>
        <w:t xml:space="preserve">                                                                    ***</w:t>
      </w:r>
    </w:p>
    <w:p w14:paraId="4C0F73D5" w14:textId="77777777" w:rsidR="001271D5" w:rsidRDefault="001271D5" w:rsidP="000F4E2F">
      <w:pPr>
        <w:contextualSpacing/>
      </w:pPr>
    </w:p>
    <w:p w14:paraId="07DB906C" w14:textId="77777777" w:rsidR="000F4E2F" w:rsidRDefault="000F4E2F" w:rsidP="000F4E2F">
      <w:pPr>
        <w:contextualSpacing/>
      </w:pPr>
      <w:r>
        <w:t xml:space="preserve">  </w:t>
      </w:r>
    </w:p>
    <w:p w14:paraId="0D4021C8" w14:textId="77777777" w:rsidR="000F4E2F" w:rsidRDefault="000F4E2F" w:rsidP="000F4E2F">
      <w:pPr>
        <w:contextualSpacing/>
      </w:pPr>
      <w:r>
        <w:t>DECOUVERTE DE LA SEMAINE</w:t>
      </w:r>
    </w:p>
    <w:p w14:paraId="705C9F04" w14:textId="77777777" w:rsidR="000F4E2F" w:rsidRDefault="000F4E2F" w:rsidP="000F4E2F">
      <w:pPr>
        <w:contextualSpacing/>
      </w:pPr>
      <w:r>
        <w:t xml:space="preserve">  </w:t>
      </w:r>
    </w:p>
    <w:p w14:paraId="2C4D407C" w14:textId="77777777" w:rsidR="001271D5" w:rsidRDefault="001271D5" w:rsidP="000F4E2F">
      <w:pPr>
        <w:contextualSpacing/>
      </w:pPr>
    </w:p>
    <w:p w14:paraId="2AAF9B68" w14:textId="5F096223" w:rsidR="001271D5" w:rsidRDefault="00C93C8A" w:rsidP="000F4E2F">
      <w:pPr>
        <w:contextualSpacing/>
      </w:pPr>
      <w:r>
        <w:t>La découverte de cette semaine est encore en pointillés, mais je la crois suffisamment intéressante pour vous en parler, même si c’est encore un peu tôt.</w:t>
      </w:r>
    </w:p>
    <w:p w14:paraId="5D2020C4" w14:textId="2A21FBB6" w:rsidR="009B7CE3" w:rsidRDefault="009B7CE3" w:rsidP="000F4E2F">
      <w:pPr>
        <w:contextualSpacing/>
      </w:pPr>
      <w:r>
        <w:t>Il est compliqué (et le mot est faible) de faire face à l’ensemble des variants du Covid désormais et de proposer des vaccins qui restent efficaces dans le temps. Le cas n’est pas nouveau, après tout, c’est déjà le cas avec la grippe, contre laquelle il faut revacciner chaque année, mais on se dit qu’on devrait arriver à mieux que ça.</w:t>
      </w:r>
      <w:r w:rsidR="00EE2704">
        <w:t xml:space="preserve"> Et une des solutions pour faire « mieux que ça » face à un ennemi, quand on ne peut pas augmenter le nombre des forces armées ni leur puissance de feu, c’est de les concentrer aux points d’accès.</w:t>
      </w:r>
    </w:p>
    <w:p w14:paraId="544E6F0B" w14:textId="0BCFDA79" w:rsidR="00EE2704" w:rsidRDefault="00EE2704" w:rsidP="000F4E2F">
      <w:pPr>
        <w:contextualSpacing/>
      </w:pPr>
      <w:r>
        <w:t>Suivant cette logique, des chercheurs de plusieurs pays différents expérimentent des prototypes de vaccins en spray nasal, qui concentreraient l’immunité acquise dans les voies respiratoires hautes, et donc là où le virus doit obligatoire</w:t>
      </w:r>
      <w:r w:rsidR="00EE4A63">
        <w:t>ment</w:t>
      </w:r>
      <w:r>
        <w:t xml:space="preserve"> passer pour envahir l’organisme. Ainsi, les USA vont faire entrer en dernière phase de test sur l’humain leur vaccin avec l’aval du NIH (à lire là </w:t>
      </w:r>
      <w:r w:rsidRPr="00EE2704">
        <w:t>https://www.niaid.nih.gov/news-events/nih-sponsored-trial-nasal-covid-19-vaccine-opens</w:t>
      </w:r>
      <w:r>
        <w:t>), mais la France n’est, ce coup-ci, pas à la traine. C’est la startup Lovaltech, de Tours, qui dirige les essais français avec les hôpitaux universitaires de Tours, Saint-Etienne, Limoges, Dijon et l’hôpital Cochin de Paris. Le recrutement des sujets est en cours, les tests du candidat vaccin français doivent avoir lieu avant la fin de l’année.</w:t>
      </w:r>
    </w:p>
    <w:p w14:paraId="0EB3129D" w14:textId="77777777" w:rsidR="00EE2704" w:rsidRDefault="00EE2704" w:rsidP="000F4E2F">
      <w:pPr>
        <w:contextualSpacing/>
      </w:pPr>
    </w:p>
    <w:p w14:paraId="2DE9ADC3" w14:textId="77777777" w:rsidR="001271D5" w:rsidRDefault="001271D5" w:rsidP="000F4E2F">
      <w:pPr>
        <w:contextualSpacing/>
      </w:pPr>
    </w:p>
    <w:p w14:paraId="78BBE887" w14:textId="77777777" w:rsidR="001271D5" w:rsidRDefault="001271D5" w:rsidP="000F4E2F">
      <w:pPr>
        <w:contextualSpacing/>
      </w:pPr>
    </w:p>
    <w:p w14:paraId="5BD48950" w14:textId="77777777" w:rsidR="001271D5" w:rsidRDefault="001271D5" w:rsidP="001271D5">
      <w:pPr>
        <w:pStyle w:val="NormalWeb"/>
        <w:spacing w:before="0" w:beforeAutospacing="0" w:after="0" w:afterAutospacing="0"/>
        <w:contextualSpacing/>
      </w:pPr>
      <w:r>
        <w:t xml:space="preserve">                                                                    ***</w:t>
      </w:r>
    </w:p>
    <w:p w14:paraId="03A4AF16" w14:textId="77777777" w:rsidR="001271D5" w:rsidRDefault="001271D5" w:rsidP="000F4E2F">
      <w:pPr>
        <w:contextualSpacing/>
      </w:pPr>
    </w:p>
    <w:p w14:paraId="5FDD9D7B" w14:textId="77777777" w:rsidR="001271D5" w:rsidRDefault="001271D5" w:rsidP="000F4E2F">
      <w:pPr>
        <w:contextualSpacing/>
      </w:pPr>
    </w:p>
    <w:p w14:paraId="53EF6441" w14:textId="77777777" w:rsidR="000F4E2F" w:rsidRDefault="000F4E2F" w:rsidP="000F4E2F">
      <w:pPr>
        <w:contextualSpacing/>
      </w:pPr>
      <w:r>
        <w:t xml:space="preserve">  </w:t>
      </w:r>
    </w:p>
    <w:p w14:paraId="21E5F306" w14:textId="77777777" w:rsidR="000F4E2F" w:rsidRDefault="000F4E2F" w:rsidP="000F4E2F">
      <w:pPr>
        <w:contextualSpacing/>
      </w:pPr>
      <w:r>
        <w:t>PISTE DE LA SEMAINE</w:t>
      </w:r>
    </w:p>
    <w:p w14:paraId="0DA8E5C1" w14:textId="77777777" w:rsidR="000F4E2F" w:rsidRDefault="000F4E2F" w:rsidP="000F4E2F">
      <w:pPr>
        <w:contextualSpacing/>
      </w:pPr>
      <w:r>
        <w:t xml:space="preserve">  </w:t>
      </w:r>
    </w:p>
    <w:p w14:paraId="2382D5E9" w14:textId="77777777" w:rsidR="000F4E2F" w:rsidRDefault="000F4E2F" w:rsidP="000F4E2F">
      <w:pPr>
        <w:contextualSpacing/>
      </w:pPr>
      <w:r>
        <w:t xml:space="preserve">  </w:t>
      </w:r>
    </w:p>
    <w:p w14:paraId="6D551958" w14:textId="4CC4FE02" w:rsidR="001271D5" w:rsidRDefault="00EE2704" w:rsidP="000F4E2F">
      <w:pPr>
        <w:contextualSpacing/>
      </w:pPr>
      <w:r>
        <w:t>*Innocuité : les vaccins n’ont toujours pas d’effets secondaires à long-terme, et les dernières études en date contribuent à renforcer notre connaissance de leur innocuité au long-cour</w:t>
      </w:r>
      <w:r w:rsidR="00EE4A63">
        <w:t>s</w:t>
      </w:r>
      <w:r>
        <w:t xml:space="preserve">, en accord avec le principe théorique de la vaccination qui implique justement l’impossibilité d’effet secondaire au long-terme (mais on peut admettre que confirmer la théorie, c’est toujours intéressant). La première étude qui nous intéresse est parue dans Nature (là </w:t>
      </w:r>
      <w:r w:rsidR="00AA03A8" w:rsidRPr="00AA03A8">
        <w:t>https://www.nature.com/articles/s41467-024-49634-x</w:t>
      </w:r>
      <w:r>
        <w:t xml:space="preserve">) et s’est intéressée aux effets du vaccin contre le Covid sur les symptômes cardiaques, un choix </w:t>
      </w:r>
      <w:r w:rsidR="00AA03A8">
        <w:t xml:space="preserve">particulièrement pertinent quand on sait que les myocardites et les péricardites sont des effets secondaires à court-terme observés de cette vaccination. Résultats des courses (sur 46 millions de poneys, pardon, de sujets) : non seulement le vaccin n’augmente pas l’incidence de troubles cardiaques à long-terme, mais il le diminue proportionnellement au nombre de doses reçues par le patient (un effet sans doute directement lié à la protection contre le Covid, connu lui pour créer beaucoup, beaucoup plus de troubles cardiaques que le vaccin). La seconde étude du jour s’est penchée sur le vaccin contre la bronchiolite, en particulier quand il est administré aux femmes enceintes (à lire là </w:t>
      </w:r>
      <w:r w:rsidR="00AA03A8" w:rsidRPr="00AA03A8">
        <w:t>https://jamanetwork.com/journals/jamanetworkopen/fullarticle/2820865?guestAccessKey=d2624908-160c-468e-8243-b8229ca65c07</w:t>
      </w:r>
      <w:r w:rsidR="00AA03A8">
        <w:t>). L’étude a déterminé que, non seulement la vaccination n’induisait pas plus de naissances prématurées ou pathologiques, mais elle a également montré que les nouveau-nés héritaient bien des anticorps maternels, et sont donc protégés contre le VRS dans les premières semaines de leur vie. Est-ce que ça va empêcher les gens comme Titi-jus-d’fruit et Jeanine-chamane-aigue-marine de dire que les vaccins, c’est dangereux pour les femmes enceintes et les bébés, ça donne des fausses couches, rend autiste et fait faire caca violet ? Absolument pas.</w:t>
      </w:r>
    </w:p>
    <w:p w14:paraId="74BA2CAB" w14:textId="77777777" w:rsidR="001271D5" w:rsidRDefault="001271D5" w:rsidP="000F4E2F">
      <w:pPr>
        <w:contextualSpacing/>
      </w:pPr>
    </w:p>
    <w:p w14:paraId="255084F3" w14:textId="77777777" w:rsidR="001271D5" w:rsidRDefault="001271D5" w:rsidP="000F4E2F">
      <w:pPr>
        <w:contextualSpacing/>
      </w:pPr>
    </w:p>
    <w:p w14:paraId="1D091640" w14:textId="77777777" w:rsidR="001271D5" w:rsidRDefault="001271D5" w:rsidP="001271D5">
      <w:pPr>
        <w:pStyle w:val="NormalWeb"/>
        <w:spacing w:before="0" w:beforeAutospacing="0" w:after="0" w:afterAutospacing="0"/>
        <w:contextualSpacing/>
      </w:pPr>
      <w:r>
        <w:t xml:space="preserve">                                                                    ***</w:t>
      </w:r>
    </w:p>
    <w:p w14:paraId="00A76308" w14:textId="77777777" w:rsidR="001271D5" w:rsidRDefault="001271D5" w:rsidP="000F4E2F">
      <w:pPr>
        <w:contextualSpacing/>
      </w:pPr>
    </w:p>
    <w:p w14:paraId="308ECBDA" w14:textId="77777777" w:rsidR="001271D5" w:rsidRDefault="001271D5" w:rsidP="000F4E2F">
      <w:pPr>
        <w:contextualSpacing/>
      </w:pPr>
    </w:p>
    <w:p w14:paraId="712F2889" w14:textId="77777777" w:rsidR="001271D5" w:rsidRDefault="001271D5" w:rsidP="000F4E2F">
      <w:pPr>
        <w:contextualSpacing/>
      </w:pPr>
    </w:p>
    <w:p w14:paraId="3932F9E8" w14:textId="77777777" w:rsidR="000F4E2F" w:rsidRDefault="000F4E2F" w:rsidP="000F4E2F">
      <w:pPr>
        <w:contextualSpacing/>
      </w:pPr>
      <w:r>
        <w:t>IMPASSE DE LA SEMAINE</w:t>
      </w:r>
    </w:p>
    <w:p w14:paraId="73AA0B53" w14:textId="77777777" w:rsidR="000F4E2F" w:rsidRDefault="000F4E2F" w:rsidP="000F4E2F">
      <w:pPr>
        <w:contextualSpacing/>
      </w:pPr>
      <w:r>
        <w:t xml:space="preserve">  </w:t>
      </w:r>
    </w:p>
    <w:p w14:paraId="5D816B62" w14:textId="77777777" w:rsidR="000F4E2F" w:rsidRDefault="000F4E2F" w:rsidP="000F4E2F">
      <w:pPr>
        <w:contextualSpacing/>
      </w:pPr>
      <w:r>
        <w:t xml:space="preserve">  </w:t>
      </w:r>
    </w:p>
    <w:p w14:paraId="49016EBC" w14:textId="0A941A7A" w:rsidR="001271D5" w:rsidRDefault="00AA03A8" w:rsidP="000F4E2F">
      <w:pPr>
        <w:contextualSpacing/>
      </w:pPr>
      <w:r>
        <w:t xml:space="preserve">*Changement climatique : Gavi, l’alliance du vaccin dans le monde, a publié son dernier rapport d’activité sur un certain nombre de maladies-cibles. Si on ne peut qu’admirer et féliciter l’importance de </w:t>
      </w:r>
      <w:r w:rsidR="00C10AC4">
        <w:t xml:space="preserve">son action (à consulter ici </w:t>
      </w:r>
      <w:r w:rsidR="00C10AC4" w:rsidRPr="00C10AC4">
        <w:t>https://www.gavi.org/fr/notre-alliance/sante-mondiale-et-developpement/climat-sante-et-vaccination</w:t>
      </w:r>
      <w:r w:rsidR="00C10AC4">
        <w:t>), on peut aussi légitimement s’inquiéter en filigrane de pourquoi les maladies en question sont ciblées par l’alliance. Et la réponse est : parce qu’elles sont identifiées comme aggravées par le changement climatique. La liste des saloperies comprend donc le choléra et la fièvre typhoïde (transmises par l’eau contaminée, elles sont en augmentation partout où il y a des crues, inondations et coulées de boue), l’encéphalite japonaise, la fièvre jaune et le paludisme (transmises par les moustiques, elles explosent dans les zones où les sols trop artificialisés ne peuvent absorber l’eau ou après des crues, dans les poches d’eau stagnante) et les méningites (transmises par voie respiratoire, la survie du pathogène a l’air libre est augmentée lorsque la température extérieure augmente, et sa contagion augmente dans les zones de forte densité de peuplement). Et c’est que le début des emmerdes…</w:t>
      </w:r>
    </w:p>
    <w:p w14:paraId="5701FDDC" w14:textId="77777777" w:rsidR="001271D5" w:rsidRDefault="001271D5" w:rsidP="000F4E2F">
      <w:pPr>
        <w:contextualSpacing/>
      </w:pPr>
    </w:p>
    <w:p w14:paraId="0274B96B" w14:textId="77777777" w:rsidR="001271D5" w:rsidRDefault="001271D5" w:rsidP="000F4E2F">
      <w:pPr>
        <w:contextualSpacing/>
      </w:pPr>
    </w:p>
    <w:p w14:paraId="52F9DED7" w14:textId="77777777" w:rsidR="001271D5" w:rsidRDefault="001271D5" w:rsidP="001271D5">
      <w:pPr>
        <w:pStyle w:val="NormalWeb"/>
        <w:spacing w:before="0" w:beforeAutospacing="0" w:after="0" w:afterAutospacing="0"/>
        <w:contextualSpacing/>
      </w:pPr>
      <w:r>
        <w:t xml:space="preserve">                                                                    ***</w:t>
      </w:r>
    </w:p>
    <w:p w14:paraId="56E6B4F3" w14:textId="77777777" w:rsidR="001271D5" w:rsidRDefault="001271D5" w:rsidP="000F4E2F">
      <w:pPr>
        <w:contextualSpacing/>
      </w:pPr>
    </w:p>
    <w:p w14:paraId="6BB8ACC2" w14:textId="77777777" w:rsidR="001271D5" w:rsidRDefault="001271D5" w:rsidP="000F4E2F">
      <w:pPr>
        <w:contextualSpacing/>
      </w:pPr>
    </w:p>
    <w:p w14:paraId="26C8908E" w14:textId="77777777" w:rsidR="000F4E2F" w:rsidRDefault="000F4E2F" w:rsidP="000F4E2F">
      <w:pPr>
        <w:contextualSpacing/>
      </w:pPr>
      <w:r>
        <w:t>MAUVAISE NOUVELLE DE LA SEMAINE</w:t>
      </w:r>
    </w:p>
    <w:p w14:paraId="775E57A6" w14:textId="77777777" w:rsidR="000F4E2F" w:rsidRDefault="000F4E2F" w:rsidP="000F4E2F">
      <w:pPr>
        <w:contextualSpacing/>
      </w:pPr>
      <w:r>
        <w:t xml:space="preserve">  </w:t>
      </w:r>
    </w:p>
    <w:p w14:paraId="795560C1" w14:textId="77777777" w:rsidR="000F4E2F" w:rsidRDefault="000F4E2F" w:rsidP="000F4E2F">
      <w:pPr>
        <w:contextualSpacing/>
      </w:pPr>
      <w:r>
        <w:t xml:space="preserve">  </w:t>
      </w:r>
    </w:p>
    <w:p w14:paraId="5B6DCA37" w14:textId="4472AA72" w:rsidR="001271D5" w:rsidRDefault="00C10AC4" w:rsidP="000F4E2F">
      <w:pPr>
        <w:contextualSpacing/>
      </w:pPr>
      <w:r>
        <w:t xml:space="preserve">*Covid – séquelles : la maladie est décidément pleine de surprises, mais pas franchement de bonnes. Une récente étude (à lire là </w:t>
      </w:r>
      <w:r w:rsidR="002B39EF" w:rsidRPr="002B39EF">
        <w:t>https://onlinelibrary.wiley.com/doi/10.1111/all.16210</w:t>
      </w:r>
      <w:r>
        <w:t>) tend à montrer que l’infection altère durablement le fonctionnement du système immunitaire</w:t>
      </w:r>
      <w:r w:rsidR="002B39EF">
        <w:t xml:space="preserve">, de manière importante, et cela même dans les cas modérés. Près d’un an après l’infection, le sang des sujets infectés présentent encore des anomalies, notamment un faible nombre de cellules immunitaires en présence et une réduction des éléments permettant une fabrication rapide de celles-ci, ainsi que des marqueurs d’inflammation persistante. Seule consolation : l’étude, même si elle ne sort que maintenant, a été réalisée sur des patients infectés en début de pandémie, et aucun n’était en conséquence vacciné. Il est à espérer que la vaccination, </w:t>
      </w:r>
      <w:r w:rsidR="00EE4A63">
        <w:t>e</w:t>
      </w:r>
      <w:r w:rsidR="002B39EF">
        <w:t>n préparant le système immunitaire à la confrontation, aura rendu ces séquelles plus rares.</w:t>
      </w:r>
    </w:p>
    <w:p w14:paraId="1DF394CC" w14:textId="77777777" w:rsidR="001271D5" w:rsidRDefault="001271D5" w:rsidP="000F4E2F">
      <w:pPr>
        <w:contextualSpacing/>
      </w:pPr>
    </w:p>
    <w:p w14:paraId="24A01068" w14:textId="77777777" w:rsidR="001271D5" w:rsidRDefault="001271D5" w:rsidP="000F4E2F">
      <w:pPr>
        <w:contextualSpacing/>
      </w:pPr>
    </w:p>
    <w:p w14:paraId="2BA22566" w14:textId="77777777" w:rsidR="001271D5" w:rsidRDefault="001271D5" w:rsidP="001271D5">
      <w:pPr>
        <w:pStyle w:val="NormalWeb"/>
        <w:spacing w:before="0" w:beforeAutospacing="0" w:after="0" w:afterAutospacing="0"/>
        <w:contextualSpacing/>
      </w:pPr>
      <w:r>
        <w:t xml:space="preserve">                                                                    ***</w:t>
      </w:r>
    </w:p>
    <w:p w14:paraId="068175B4" w14:textId="77777777" w:rsidR="001271D5" w:rsidRDefault="001271D5" w:rsidP="000F4E2F">
      <w:pPr>
        <w:contextualSpacing/>
      </w:pPr>
    </w:p>
    <w:p w14:paraId="2F8D1DFC" w14:textId="77777777" w:rsidR="001271D5" w:rsidRDefault="001271D5" w:rsidP="000F4E2F">
      <w:pPr>
        <w:contextualSpacing/>
      </w:pPr>
    </w:p>
    <w:p w14:paraId="53C40ABD" w14:textId="77777777" w:rsidR="000F4E2F" w:rsidRDefault="000F4E2F" w:rsidP="000F4E2F">
      <w:pPr>
        <w:contextualSpacing/>
      </w:pPr>
      <w:r>
        <w:t>BONNE NOUVELLE DE LA SEMAINE</w:t>
      </w:r>
    </w:p>
    <w:p w14:paraId="22DCC55C" w14:textId="77777777" w:rsidR="000F4E2F" w:rsidRDefault="000F4E2F" w:rsidP="000F4E2F">
      <w:pPr>
        <w:contextualSpacing/>
      </w:pPr>
      <w:r>
        <w:t xml:space="preserve">  </w:t>
      </w:r>
    </w:p>
    <w:p w14:paraId="0A8C25F4" w14:textId="77777777" w:rsidR="000F4E2F" w:rsidRDefault="000F4E2F" w:rsidP="000F4E2F">
      <w:pPr>
        <w:contextualSpacing/>
      </w:pPr>
      <w:r>
        <w:t xml:space="preserve">  </w:t>
      </w:r>
    </w:p>
    <w:p w14:paraId="3D98B8B7" w14:textId="2BFA6AA6" w:rsidR="001271D5" w:rsidRDefault="002B39EF" w:rsidP="000F4E2F">
      <w:pPr>
        <w:contextualSpacing/>
      </w:pPr>
      <w:r>
        <w:t xml:space="preserve">*Justice : en février déjà, </w:t>
      </w:r>
      <w:r w:rsidR="00106E4B">
        <w:t>le Conseil d’Etat avait rejeté le pourvoi en cassation de</w:t>
      </w:r>
      <w:r>
        <w:t xml:space="preserve"> l’association E3M (une association rassemblant les malades de myofasciite à macrophages, une maladie </w:t>
      </w:r>
      <w:r w:rsidR="00106E4B">
        <w:t>soi-disant</w:t>
      </w:r>
      <w:r>
        <w:t xml:space="preserve"> liée à la vaccination, mais qui n’existe que chez les personnes en contact avec </w:t>
      </w:r>
      <w:r w:rsidR="00106E4B" w:rsidRPr="00106E4B">
        <w:t>Gherardi</w:t>
      </w:r>
      <w:r w:rsidR="00106E4B">
        <w:t>, lequel a échoué depuis 1999 à prouver l’existence de cette maladie dont il se dit le spécialiste mondial), qui exigeait un moratoire sur la vaccination contre le papillomavirus en collège. Ce 25 juillet, il vient à nouveau de débouter l’association de sa demande de suspension de la campagne nationale de vaccination HPV à destination des collégiens. Vous vous souvenez de ces gens qui disaient « je suis pas antivax, mais CE vaccin-là, c’est différent » et dont on répétait à l’envie qu</w:t>
      </w:r>
      <w:r w:rsidR="00F60EB7">
        <w:t>’ils seraient aussi contre le prochain comme ils étaient contre celui-là parce qu’ils sont, en fait, antivax ? Bon, ben on y est. La bonne nouvelle, c’est que la justice semble, cette fois-ci, les voir pour ce qu’ils sont.</w:t>
      </w:r>
    </w:p>
    <w:p w14:paraId="26F30B5D" w14:textId="77777777" w:rsidR="001271D5" w:rsidRDefault="001271D5" w:rsidP="000F4E2F">
      <w:pPr>
        <w:contextualSpacing/>
      </w:pPr>
    </w:p>
    <w:p w14:paraId="5507C22E" w14:textId="77777777" w:rsidR="001271D5" w:rsidRDefault="001271D5" w:rsidP="000F4E2F">
      <w:pPr>
        <w:contextualSpacing/>
      </w:pPr>
    </w:p>
    <w:p w14:paraId="25B13EEC" w14:textId="77777777" w:rsidR="001271D5" w:rsidRDefault="001271D5" w:rsidP="001271D5">
      <w:pPr>
        <w:pStyle w:val="NormalWeb"/>
        <w:spacing w:before="0" w:beforeAutospacing="0" w:after="0" w:afterAutospacing="0"/>
        <w:contextualSpacing/>
      </w:pPr>
      <w:r>
        <w:t xml:space="preserve">                                                                    ***</w:t>
      </w:r>
    </w:p>
    <w:p w14:paraId="1BC79FE8" w14:textId="77777777" w:rsidR="001271D5" w:rsidRDefault="001271D5" w:rsidP="000F4E2F">
      <w:pPr>
        <w:contextualSpacing/>
      </w:pPr>
    </w:p>
    <w:p w14:paraId="544E3549" w14:textId="77777777" w:rsidR="001271D5" w:rsidRDefault="001271D5" w:rsidP="000F4E2F">
      <w:pPr>
        <w:contextualSpacing/>
      </w:pPr>
    </w:p>
    <w:p w14:paraId="575F1F97" w14:textId="77777777" w:rsidR="000F4E2F" w:rsidRDefault="000F4E2F" w:rsidP="000F4E2F">
      <w:pPr>
        <w:contextualSpacing/>
      </w:pPr>
      <w:r>
        <w:t>« QU’EST-CE QUE PUTAIN DE QUOI ? »</w:t>
      </w:r>
    </w:p>
    <w:p w14:paraId="774BB72C" w14:textId="77777777" w:rsidR="000F4E2F" w:rsidRDefault="000F4E2F" w:rsidP="000F4E2F">
      <w:pPr>
        <w:contextualSpacing/>
      </w:pPr>
      <w:r>
        <w:t xml:space="preserve">  </w:t>
      </w:r>
    </w:p>
    <w:p w14:paraId="2EBF1297" w14:textId="77777777" w:rsidR="001271D5" w:rsidRDefault="001271D5" w:rsidP="000F4E2F">
      <w:pPr>
        <w:contextualSpacing/>
      </w:pPr>
    </w:p>
    <w:p w14:paraId="7338EB37" w14:textId="073C718F" w:rsidR="001271D5" w:rsidRDefault="009F5C15" w:rsidP="000F4E2F">
      <w:pPr>
        <w:contextualSpacing/>
      </w:pPr>
      <w:r>
        <w:t xml:space="preserve">Vous avez toujours rêvé de gérer une crise sanitaire ? Moi non plus. Mais l’ANSES doit trouver ça très distrayant en revanche puisqu’elle a publié un jeu en ligne qui vous propose de vous mettre dans la peau d’un expert face à … et bien, on ne sait pas trop, à vous d’identifier le problème. Vous pouvez jouer ici : </w:t>
      </w:r>
      <w:r w:rsidRPr="009F5C15">
        <w:t>https://agent-tous-risques.anses.fr/</w:t>
      </w:r>
      <w:r>
        <w:t xml:space="preserve"> et accessoirement tenter de battre mon score (du premier coup, hein, sinon, ça compte pas !).</w:t>
      </w:r>
    </w:p>
    <w:p w14:paraId="69A49E4E" w14:textId="77777777" w:rsidR="001271D5" w:rsidRDefault="001271D5" w:rsidP="000F4E2F">
      <w:pPr>
        <w:contextualSpacing/>
      </w:pPr>
    </w:p>
    <w:p w14:paraId="6B5A03F4" w14:textId="77777777" w:rsidR="001271D5" w:rsidRDefault="001271D5" w:rsidP="000F4E2F">
      <w:pPr>
        <w:contextualSpacing/>
      </w:pPr>
    </w:p>
    <w:p w14:paraId="77569DE0" w14:textId="77777777" w:rsidR="001271D5" w:rsidRDefault="001271D5" w:rsidP="001271D5">
      <w:pPr>
        <w:pStyle w:val="NormalWeb"/>
        <w:spacing w:before="0" w:beforeAutospacing="0" w:after="0" w:afterAutospacing="0"/>
        <w:contextualSpacing/>
      </w:pPr>
      <w:r>
        <w:t xml:space="preserve">                                                                    ***</w:t>
      </w:r>
    </w:p>
    <w:p w14:paraId="50F38C7D" w14:textId="77777777" w:rsidR="001271D5" w:rsidRDefault="001271D5" w:rsidP="000F4E2F">
      <w:pPr>
        <w:contextualSpacing/>
      </w:pPr>
    </w:p>
    <w:p w14:paraId="2A6189D4" w14:textId="77777777" w:rsidR="000F4E2F" w:rsidRDefault="000F4E2F" w:rsidP="000F4E2F">
      <w:pPr>
        <w:contextualSpacing/>
      </w:pPr>
      <w:r>
        <w:t xml:space="preserve">  </w:t>
      </w:r>
    </w:p>
    <w:p w14:paraId="7AF14B80" w14:textId="53724E18" w:rsidR="000F4E2F" w:rsidRDefault="000F4E2F" w:rsidP="000F4E2F">
      <w:pPr>
        <w:contextualSpacing/>
      </w:pPr>
      <w:r>
        <w:t>POINT METHODE DE LA SEMAINE</w:t>
      </w:r>
      <w:r w:rsidR="008D6FF9">
        <w:t xml:space="preserve"> – le rasoir d’Hanlon</w:t>
      </w:r>
    </w:p>
    <w:p w14:paraId="15EA6444" w14:textId="77777777" w:rsidR="000F4E2F" w:rsidRDefault="000F4E2F" w:rsidP="000F4E2F">
      <w:pPr>
        <w:contextualSpacing/>
      </w:pPr>
      <w:r>
        <w:t xml:space="preserve">  </w:t>
      </w:r>
    </w:p>
    <w:p w14:paraId="5C15346E" w14:textId="77777777" w:rsidR="001271D5" w:rsidRDefault="001271D5" w:rsidP="000F4E2F">
      <w:pPr>
        <w:contextualSpacing/>
      </w:pPr>
    </w:p>
    <w:p w14:paraId="24EB8A6F" w14:textId="2A6D60AD" w:rsidR="00D16B7F" w:rsidRDefault="008D6FF9" w:rsidP="000F4E2F">
      <w:pPr>
        <w:contextualSpacing/>
      </w:pPr>
      <w:r>
        <w:t>Vous connaissez déjà sûrement le rasoir d’Occam</w:t>
      </w:r>
      <w:r w:rsidR="00D16B7F">
        <w:t>, cet outil épistémique qui permet de trier les hypothèses, en sélectionnant la ou les plus probables. Il existe également le rasoir d’Hanlon, et vu ce qu’a été le fake de la semaine, il est nécessaire que je vous en touche deux mots.</w:t>
      </w:r>
    </w:p>
    <w:p w14:paraId="67A113C8" w14:textId="77777777" w:rsidR="00D16B7F" w:rsidRDefault="00D16B7F" w:rsidP="000F4E2F">
      <w:pPr>
        <w:contextualSpacing/>
      </w:pPr>
    </w:p>
    <w:p w14:paraId="4EA31D68" w14:textId="77777777" w:rsidR="00D16B7F" w:rsidRDefault="00D16B7F" w:rsidP="000F4E2F">
      <w:pPr>
        <w:contextualSpacing/>
      </w:pPr>
    </w:p>
    <w:p w14:paraId="7A28C089" w14:textId="78FE6DC0" w:rsidR="00D16B7F" w:rsidRDefault="00D16B7F" w:rsidP="000F4E2F">
      <w:pPr>
        <w:contextualSpacing/>
      </w:pPr>
      <w:r>
        <w:t xml:space="preserve">Le rasoir d’Hanlon pourrait être résumé par « ne jamais attribuer à la malveillance ce que la bêtise suffit amplement à expliquer ». </w:t>
      </w:r>
      <w:r w:rsidR="00EE4A63">
        <w:t>Ça</w:t>
      </w:r>
      <w:r>
        <w:t xml:space="preserve"> peut paraitre un peu dur dit comme ça, mais c’est en réalité une forme de charité épistémique : partir du principe que les gens sont mal informés, non-formés, peu éduqués, pas très rationnels ou même sincèrement idiots, parce qu’en réalité il est plus grave de chercher volontairement à nuire à un autre membre de son espèce que d’être con comme un placard. C’est aussi quelque chose qui, je trouve, à titre personnel, aide à supporter les monceaux de stupidités qu’on voit défiler chaque jour (et encore, j’ai pas Twitter) : il est plus facile de se dire que ces gens-là ne sont pas méchants, ils sont juste manipulés par quelqu’un qui l’est et qui y arrive facilement parce qu’ils sont effrayés, peu éduqués ou juste bête, et en vrai c’est pas un crime d’être bête, il y a plein de gens qui sont bourrés de qualités humaines et qui sont bêtes. Mais c’est un crime que d’être celui qui manipule, arme et utilise ces gens-là.</w:t>
      </w:r>
    </w:p>
    <w:p w14:paraId="62B4E91A" w14:textId="77777777" w:rsidR="00D16B7F" w:rsidRDefault="00D16B7F" w:rsidP="000F4E2F">
      <w:pPr>
        <w:contextualSpacing/>
      </w:pPr>
    </w:p>
    <w:p w14:paraId="5679D4F4" w14:textId="77777777" w:rsidR="00D16B7F" w:rsidRDefault="00D16B7F" w:rsidP="000F4E2F">
      <w:pPr>
        <w:contextualSpacing/>
      </w:pPr>
    </w:p>
    <w:p w14:paraId="572ABD23" w14:textId="72C2E673" w:rsidR="00D16B7F" w:rsidRDefault="00D16B7F" w:rsidP="000F4E2F">
      <w:pPr>
        <w:contextualSpacing/>
      </w:pPr>
      <w:r>
        <w:t>Le double tranchant du rasoir d’Hanlon, c’est qu’il génère ensuite beaucoup de colère envers ceux dont on réalise que</w:t>
      </w:r>
      <w:r w:rsidR="00CC273E">
        <w:t>,</w:t>
      </w:r>
      <w:r>
        <w:t xml:space="preserve"> eux, ils n’ont pas le luxe d’être bête</w:t>
      </w:r>
      <w:r w:rsidR="00EE4A63">
        <w:t>s</w:t>
      </w:r>
      <w:r>
        <w:t>, ils sont simplement malveillants. Kieffer et Grosjean appartenaient à cette catégorie. Lorsqu’on fait payer 10.000€ des formations de médecine au pendule et 200 balles des petites pyramides anti</w:t>
      </w:r>
      <w:r w:rsidR="00CC273E">
        <w:t>-</w:t>
      </w:r>
      <w:r>
        <w:t>ondes en plastique, lorsqu’on apprend la mort dans d’atroces souffrances des gens qu’on a « soigné</w:t>
      </w:r>
      <w:r w:rsidR="00CC273E">
        <w:t xml:space="preserve">s » sans une remise en question, sans un remord, sans même un mot pour la famille autre que « elle n’avait qu’à suivre mieux son traitement », on n’agit pas par simple méconnaissance, par inculture ou par bêtise. On agit par mépris profond pour la vie humaine, par </w:t>
      </w:r>
      <w:r w:rsidR="00EE4A63">
        <w:t>e</w:t>
      </w:r>
      <w:r w:rsidR="00CC273E">
        <w:t>go démesuré, par goût du pouvoir sur la vie des autres et par appât du gain. Rien de tout cela n’est excusable. Kieffer et Grosjean sont morts, et le monde s’en porte un peu mieux, hormis pour les morts dont ils n’auront jamais à répondre et pour les familles qui n’obtiendront jamais justice. Et si je demande la plus grande retenue de votre part à ce sujet, ce n’est pas par considération pour eux. C’est parce que j’estime que nous tous valons mieux que ça. Il faut se contenir face à ceux que le rasoir d’Hanlon excuse, parce que ce sont, aussi, des victimes, d’un gourou, de leurs propres croyances ou de leur manque d’éducation. Il faut se contenir face à ceux que le rasoir d’Hanlon accable, parce que nous ne devons pas nous abaisser à leur niveau, celui, simple mais terrible, de mauvais être humain.</w:t>
      </w:r>
    </w:p>
    <w:p w14:paraId="1388F076" w14:textId="77777777" w:rsidR="001271D5" w:rsidRDefault="001271D5" w:rsidP="000F4E2F">
      <w:pPr>
        <w:contextualSpacing/>
      </w:pPr>
    </w:p>
    <w:p w14:paraId="077D9A5D" w14:textId="77777777" w:rsidR="001271D5" w:rsidRDefault="001271D5" w:rsidP="000F4E2F">
      <w:pPr>
        <w:contextualSpacing/>
      </w:pPr>
    </w:p>
    <w:p w14:paraId="78979DCD" w14:textId="77777777" w:rsidR="001271D5" w:rsidRDefault="001271D5" w:rsidP="001271D5">
      <w:pPr>
        <w:pStyle w:val="NormalWeb"/>
        <w:spacing w:before="0" w:beforeAutospacing="0" w:after="0" w:afterAutospacing="0"/>
        <w:contextualSpacing/>
      </w:pPr>
      <w:r>
        <w:t xml:space="preserve">                                                                    ***</w:t>
      </w:r>
    </w:p>
    <w:p w14:paraId="6B8DAE44" w14:textId="77777777" w:rsidR="001271D5" w:rsidRDefault="001271D5" w:rsidP="000F4E2F">
      <w:pPr>
        <w:contextualSpacing/>
      </w:pPr>
    </w:p>
    <w:p w14:paraId="35635D04" w14:textId="77777777" w:rsidR="000F4E2F" w:rsidRDefault="000F4E2F" w:rsidP="000F4E2F">
      <w:pPr>
        <w:contextualSpacing/>
      </w:pPr>
      <w:r>
        <w:t xml:space="preserve">  </w:t>
      </w:r>
    </w:p>
    <w:p w14:paraId="3FF43519" w14:textId="37F6ECB1" w:rsidR="00255CDE" w:rsidRDefault="000F4E2F" w:rsidP="000F4E2F">
      <w:pPr>
        <w:contextualSpacing/>
      </w:pPr>
      <w:r>
        <w:lastRenderedPageBreak/>
        <w:t>En espérant avoir pu apporter un peu de lumière dans le chaos ambiant, je rends l'antenne, et on y retourne la semaine prochaine, car l'épidémie ne se termine pas avec l</w:t>
      </w:r>
      <w:r w:rsidR="008D6FF9">
        <w:t xml:space="preserve">a canicule, au contraire, si vous avez suivi ce que </w:t>
      </w:r>
      <w:r w:rsidR="00DB43AC">
        <w:t>l’impasse</w:t>
      </w:r>
      <w:r w:rsidR="008D6FF9">
        <w:t xml:space="preserve"> de la semaine raconte</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F7E4A" w14:textId="77777777" w:rsidR="00B42DAB" w:rsidRDefault="00B42DAB" w:rsidP="00071844">
      <w:r>
        <w:separator/>
      </w:r>
    </w:p>
  </w:endnote>
  <w:endnote w:type="continuationSeparator" w:id="0">
    <w:p w14:paraId="7364457F" w14:textId="77777777" w:rsidR="00B42DAB" w:rsidRDefault="00B42DAB"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D75DC" w14:textId="77777777" w:rsidR="00B42DAB" w:rsidRDefault="00B42DAB" w:rsidP="00071844">
      <w:r>
        <w:separator/>
      </w:r>
    </w:p>
  </w:footnote>
  <w:footnote w:type="continuationSeparator" w:id="0">
    <w:p w14:paraId="36EF5F52" w14:textId="77777777" w:rsidR="00B42DAB" w:rsidRDefault="00B42DAB"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70"/>
    <w:rsid w:val="00010547"/>
    <w:rsid w:val="00010550"/>
    <w:rsid w:val="000414C9"/>
    <w:rsid w:val="00056795"/>
    <w:rsid w:val="00071844"/>
    <w:rsid w:val="000E1786"/>
    <w:rsid w:val="000E2C62"/>
    <w:rsid w:val="000E43C7"/>
    <w:rsid w:val="000F4E2F"/>
    <w:rsid w:val="00106E4B"/>
    <w:rsid w:val="001271D5"/>
    <w:rsid w:val="00166A06"/>
    <w:rsid w:val="001D5B8A"/>
    <w:rsid w:val="00200A26"/>
    <w:rsid w:val="00255CDE"/>
    <w:rsid w:val="002B39EF"/>
    <w:rsid w:val="002F1185"/>
    <w:rsid w:val="0037369D"/>
    <w:rsid w:val="00392EA9"/>
    <w:rsid w:val="003E29CA"/>
    <w:rsid w:val="00484AAE"/>
    <w:rsid w:val="00502B2E"/>
    <w:rsid w:val="00522AA5"/>
    <w:rsid w:val="0061373C"/>
    <w:rsid w:val="006C6346"/>
    <w:rsid w:val="00722FE0"/>
    <w:rsid w:val="00730DD5"/>
    <w:rsid w:val="0081045B"/>
    <w:rsid w:val="00840951"/>
    <w:rsid w:val="00854145"/>
    <w:rsid w:val="008D6FF9"/>
    <w:rsid w:val="009B7CE3"/>
    <w:rsid w:val="009F5C15"/>
    <w:rsid w:val="00A305B2"/>
    <w:rsid w:val="00AA03A8"/>
    <w:rsid w:val="00AD2D82"/>
    <w:rsid w:val="00B11CFD"/>
    <w:rsid w:val="00B42DAB"/>
    <w:rsid w:val="00BE2570"/>
    <w:rsid w:val="00C10AC4"/>
    <w:rsid w:val="00C45B90"/>
    <w:rsid w:val="00C813CF"/>
    <w:rsid w:val="00C93C8A"/>
    <w:rsid w:val="00CC273E"/>
    <w:rsid w:val="00CC71A9"/>
    <w:rsid w:val="00D16B7F"/>
    <w:rsid w:val="00D21698"/>
    <w:rsid w:val="00D30BBD"/>
    <w:rsid w:val="00D30C4A"/>
    <w:rsid w:val="00D5359D"/>
    <w:rsid w:val="00DB43AC"/>
    <w:rsid w:val="00DE0900"/>
    <w:rsid w:val="00DE1B0C"/>
    <w:rsid w:val="00DE3F4D"/>
    <w:rsid w:val="00E2452A"/>
    <w:rsid w:val="00EE2704"/>
    <w:rsid w:val="00EE4A63"/>
    <w:rsid w:val="00F321C9"/>
    <w:rsid w:val="00F60652"/>
    <w:rsid w:val="00F60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7C232"/>
  <w15:chartTrackingRefBased/>
  <w15:docId w15:val="{E47D2A24-6AED-4A0D-B4D4-4CF212B3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527</TotalTime>
  <Pages>6</Pages>
  <Words>2530</Words>
  <Characters>13384</Characters>
  <Application>Microsoft Office Word</Application>
  <DocSecurity>0</DocSecurity>
  <Lines>267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5</cp:revision>
  <dcterms:created xsi:type="dcterms:W3CDTF">2024-08-02T15:26:00Z</dcterms:created>
  <dcterms:modified xsi:type="dcterms:W3CDTF">2024-08-03T13:39:00Z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